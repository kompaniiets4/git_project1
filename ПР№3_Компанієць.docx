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0EF5" w14:textId="77777777" w:rsidR="00E042EB" w:rsidRPr="00B9550F" w:rsidRDefault="00E042EB" w:rsidP="00E042EB">
      <w:pPr>
        <w:tabs>
          <w:tab w:val="left" w:pos="2833"/>
        </w:tabs>
        <w:spacing w:line="30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9550F">
        <w:rPr>
          <w:rFonts w:ascii="Times New Roman" w:hAnsi="Times New Roman" w:cs="Times New Roman"/>
          <w:sz w:val="24"/>
          <w:szCs w:val="24"/>
          <w:lang w:val="uk-UA"/>
        </w:rPr>
        <w:t>Практична робота №</w:t>
      </w:r>
    </w:p>
    <w:p w14:paraId="14DCC56B" w14:textId="791C1D56" w:rsidR="00E042EB" w:rsidRPr="009B0B23" w:rsidRDefault="00E042EB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0102E">
        <w:rPr>
          <w:rFonts w:ascii="Times New Roman" w:hAnsi="Times New Roman" w:cs="Times New Roman"/>
          <w:sz w:val="24"/>
          <w:szCs w:val="24"/>
          <w:lang w:val="uk-UA"/>
        </w:rPr>
        <w:t xml:space="preserve">Тема : </w:t>
      </w:r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Розподілена система контролю версій "</w:t>
      </w:r>
      <w:proofErr w:type="spellStart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"</w:t>
      </w:r>
      <w:r w:rsidR="009B0B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8E4973" w14:textId="7BED6EC3" w:rsidR="00E042EB" w:rsidRDefault="00E042EB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0102E">
        <w:rPr>
          <w:rFonts w:ascii="Times New Roman" w:hAnsi="Times New Roman" w:cs="Times New Roman"/>
          <w:sz w:val="24"/>
          <w:szCs w:val="24"/>
          <w:lang w:val="uk-UA"/>
        </w:rPr>
        <w:t>Мета роботи:</w:t>
      </w:r>
      <w:r w:rsidR="007932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навички роботи з системою контролю версій </w:t>
      </w:r>
      <w:proofErr w:type="spellStart"/>
      <w:r w:rsidR="00793231" w:rsidRPr="0079323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="0079323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4B46F7CE" w14:textId="6A6A203F" w:rsidR="00C70761" w:rsidRDefault="00E042EB" w:rsidP="00C70761">
      <w:pPr>
        <w:tabs>
          <w:tab w:val="left" w:pos="2833"/>
        </w:tabs>
        <w:spacing w:line="30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Хід роботи</w:t>
      </w:r>
    </w:p>
    <w:p w14:paraId="7216798B" w14:textId="2ED9FB13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Завдання.</w:t>
      </w:r>
    </w:p>
    <w:p w14:paraId="6341CBCB" w14:textId="6876232D" w:rsidR="00C70761" w:rsidRPr="00C70761" w:rsidRDefault="00C70761" w:rsidP="00C70761">
      <w:pPr>
        <w:pStyle w:val="a5"/>
        <w:numPr>
          <w:ilvl w:val="0"/>
          <w:numId w:val="19"/>
        </w:numPr>
        <w:tabs>
          <w:tab w:val="left" w:pos="2833"/>
        </w:tabs>
        <w:spacing w:line="30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Зареєструвати обліковий запис на сайті github.com</w:t>
      </w:r>
      <w:r w:rsidRPr="00C70761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r w:rsidRPr="00C70761">
        <w:rPr>
          <w:rFonts w:ascii="Times New Roman" w:hAnsi="Times New Roman" w:cs="Times New Roman"/>
          <w:sz w:val="24"/>
          <w:szCs w:val="24"/>
          <w:lang w:val="uk-UA"/>
        </w:rPr>
        <w:t>рис. 1):</w:t>
      </w:r>
    </w:p>
    <w:p w14:paraId="0BAD4853" w14:textId="77777777" w:rsidR="00C70761" w:rsidRDefault="00C70761" w:rsidP="00C70761">
      <w:pPr>
        <w:pStyle w:val="a5"/>
        <w:keepNext/>
        <w:tabs>
          <w:tab w:val="left" w:pos="2833"/>
        </w:tabs>
        <w:spacing w:line="300" w:lineRule="auto"/>
      </w:pPr>
      <w:r w:rsidRPr="00C7076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AAD0892" wp14:editId="6308FF90">
            <wp:extent cx="4805852" cy="1318260"/>
            <wp:effectExtent l="0" t="0" r="0" b="0"/>
            <wp:docPr id="1157526098" name="Рисунок 1" descr="Зображення, що містить текст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26098" name="Рисунок 1" descr="Зображення, що містить текст, Шрифт, ряд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227" cy="13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68E0" w14:textId="0E43B36A" w:rsidR="00C70761" w:rsidRPr="00C70761" w:rsidRDefault="00C70761" w:rsidP="00C70761">
      <w:pPr>
        <w:pStyle w:val="af1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C70761">
        <w:rPr>
          <w:color w:val="0D0D0D" w:themeColor="text1" w:themeTint="F2"/>
        </w:rPr>
        <w:t xml:space="preserve">Рисунок </w:t>
      </w:r>
      <w:r w:rsidRPr="00C70761">
        <w:rPr>
          <w:color w:val="0D0D0D" w:themeColor="text1" w:themeTint="F2"/>
        </w:rPr>
        <w:fldChar w:fldCharType="begin"/>
      </w:r>
      <w:r w:rsidRPr="00C70761">
        <w:rPr>
          <w:color w:val="0D0D0D" w:themeColor="text1" w:themeTint="F2"/>
        </w:rPr>
        <w:instrText xml:space="preserve"> SEQ Рисунок \* ARABIC </w:instrText>
      </w:r>
      <w:r w:rsidRPr="00C70761">
        <w:rPr>
          <w:color w:val="0D0D0D" w:themeColor="text1" w:themeTint="F2"/>
        </w:rPr>
        <w:fldChar w:fldCharType="separate"/>
      </w:r>
      <w:r w:rsidRPr="00C70761">
        <w:rPr>
          <w:noProof/>
          <w:color w:val="0D0D0D" w:themeColor="text1" w:themeTint="F2"/>
        </w:rPr>
        <w:t>1</w:t>
      </w:r>
      <w:r w:rsidRPr="00C70761">
        <w:rPr>
          <w:color w:val="0D0D0D" w:themeColor="text1" w:themeTint="F2"/>
        </w:rPr>
        <w:fldChar w:fldCharType="end"/>
      </w:r>
      <w:r w:rsidRPr="00C70761">
        <w:rPr>
          <w:color w:val="0D0D0D" w:themeColor="text1" w:themeTint="F2"/>
          <w:lang w:val="uk-UA"/>
        </w:rPr>
        <w:t xml:space="preserve"> - Обліковий запис на сайті </w:t>
      </w:r>
      <w:r w:rsidRPr="00C70761">
        <w:rPr>
          <w:color w:val="0D0D0D" w:themeColor="text1" w:themeTint="F2"/>
          <w:lang w:val="en-GB"/>
        </w:rPr>
        <w:t>github.com</w:t>
      </w:r>
    </w:p>
    <w:p w14:paraId="2DCD6548" w14:textId="3BB34A22" w:rsidR="00C70761" w:rsidRPr="00C70761" w:rsidRDefault="00C70761" w:rsidP="00C70761">
      <w:pPr>
        <w:pStyle w:val="a5"/>
        <w:keepNext/>
        <w:numPr>
          <w:ilvl w:val="0"/>
          <w:numId w:val="19"/>
        </w:numPr>
        <w:tabs>
          <w:tab w:val="left" w:pos="2833"/>
        </w:tabs>
        <w:spacing w:line="30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Встановити </w:t>
      </w:r>
      <w:proofErr w:type="spellStart"/>
      <w:r w:rsidRPr="00C7076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 на власний комп'ютер</w:t>
      </w:r>
      <w:r w:rsidRPr="00C7076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рис. 2): </w:t>
      </w:r>
    </w:p>
    <w:p w14:paraId="5E5F6690" w14:textId="6A111E89" w:rsidR="00C70761" w:rsidRPr="00C70761" w:rsidRDefault="00C70761" w:rsidP="00C70761">
      <w:pPr>
        <w:pStyle w:val="a5"/>
        <w:keepNext/>
        <w:tabs>
          <w:tab w:val="left" w:pos="2833"/>
        </w:tabs>
        <w:spacing w:line="300" w:lineRule="auto"/>
        <w:rPr>
          <w:lang w:val="en-GB"/>
        </w:rPr>
      </w:pPr>
      <w:r w:rsidRPr="00C70761">
        <w:rPr>
          <w:noProof/>
          <w:lang w:val="en-GB"/>
        </w:rPr>
        <w:drawing>
          <wp:inline distT="0" distB="0" distL="0" distR="0" wp14:anchorId="4EBEE57E" wp14:editId="02806E23">
            <wp:extent cx="4162948" cy="3478530"/>
            <wp:effectExtent l="0" t="0" r="9525" b="7620"/>
            <wp:docPr id="292122516" name="Рисунок 1" descr="Зображення, що містить текст, знімок екрана, Операційна систем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2516" name="Рисунок 1" descr="Зображення, що містить текст, знімок екрана, Операційна систем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39" cy="34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627" w14:textId="7C3DCDE7" w:rsidR="00C70761" w:rsidRPr="00C70761" w:rsidRDefault="00C70761" w:rsidP="00C70761">
      <w:pPr>
        <w:pStyle w:val="af1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C70761">
        <w:rPr>
          <w:color w:val="0D0D0D" w:themeColor="text1" w:themeTint="F2"/>
        </w:rPr>
        <w:t xml:space="preserve">Рисунок </w:t>
      </w:r>
      <w:r w:rsidRPr="00C70761">
        <w:rPr>
          <w:color w:val="0D0D0D" w:themeColor="text1" w:themeTint="F2"/>
        </w:rPr>
        <w:fldChar w:fldCharType="begin"/>
      </w:r>
      <w:r w:rsidRPr="00C70761">
        <w:rPr>
          <w:color w:val="0D0D0D" w:themeColor="text1" w:themeTint="F2"/>
        </w:rPr>
        <w:instrText xml:space="preserve"> SEQ Рисунок \* ARABIC </w:instrText>
      </w:r>
      <w:r w:rsidRPr="00C70761">
        <w:rPr>
          <w:color w:val="0D0D0D" w:themeColor="text1" w:themeTint="F2"/>
        </w:rPr>
        <w:fldChar w:fldCharType="separate"/>
      </w:r>
      <w:r>
        <w:rPr>
          <w:noProof/>
          <w:color w:val="0D0D0D" w:themeColor="text1" w:themeTint="F2"/>
        </w:rPr>
        <w:t>2</w:t>
      </w:r>
      <w:r w:rsidRPr="00C70761">
        <w:rPr>
          <w:color w:val="0D0D0D" w:themeColor="text1" w:themeTint="F2"/>
        </w:rPr>
        <w:fldChar w:fldCharType="end"/>
      </w:r>
      <w:r w:rsidRPr="00C70761">
        <w:rPr>
          <w:color w:val="0D0D0D" w:themeColor="text1" w:themeTint="F2"/>
          <w:lang w:val="uk-UA"/>
        </w:rPr>
        <w:t xml:space="preserve"> - Завершення інсталяції </w:t>
      </w:r>
      <w:r w:rsidRPr="00C70761">
        <w:rPr>
          <w:color w:val="0D0D0D" w:themeColor="text1" w:themeTint="F2"/>
          <w:lang w:val="en-GB"/>
        </w:rPr>
        <w:t xml:space="preserve">git </w:t>
      </w:r>
      <w:r w:rsidRPr="00C70761">
        <w:rPr>
          <w:color w:val="0D0D0D" w:themeColor="text1" w:themeTint="F2"/>
          <w:lang w:val="uk-UA"/>
        </w:rPr>
        <w:t>на комп'ютер</w:t>
      </w:r>
    </w:p>
    <w:p w14:paraId="61A88639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3. Створити проект та зберегти зміни в системі контролю версій (як проект можна використовувати будь-яку лабораторну роботу)</w:t>
      </w:r>
    </w:p>
    <w:p w14:paraId="193233D1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>4. Дозволити доступ на зміну проекту іншому користувачеві (з Вашої групи)</w:t>
      </w:r>
    </w:p>
    <w:p w14:paraId="35FA9D1D" w14:textId="77777777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C70761">
        <w:rPr>
          <w:rFonts w:ascii="Times New Roman" w:hAnsi="Times New Roman" w:cs="Times New Roman"/>
          <w:sz w:val="24"/>
          <w:szCs w:val="24"/>
          <w:lang w:val="uk-UA"/>
        </w:rPr>
        <w:t xml:space="preserve">5. Показати історію змін проекту, включаючи зміни, внесені іншим користувачем на сайті </w:t>
      </w:r>
      <w:proofErr w:type="spellStart"/>
      <w:r w:rsidRPr="00C7076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C7076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EEFEB15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2D680D22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42C82B64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61D144CF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0801DCA2" w14:textId="77777777" w:rsid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4185F630" w14:textId="04530EA3" w:rsidR="00C70761" w:rsidRPr="00C70761" w:rsidRDefault="00C70761" w:rsidP="00C70761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14:paraId="74C37A96" w14:textId="1F808AFA" w:rsidR="00E042EB" w:rsidRPr="00EB23A1" w:rsidRDefault="00E042EB" w:rsidP="00E042EB">
      <w:pPr>
        <w:tabs>
          <w:tab w:val="left" w:pos="2833"/>
        </w:tabs>
        <w:spacing w:line="30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</w:t>
      </w:r>
      <w:r w:rsidR="00793231">
        <w:rPr>
          <w:rFonts w:ascii="Times New Roman" w:hAnsi="Times New Roman" w:cs="Times New Roman"/>
          <w:sz w:val="24"/>
          <w:szCs w:val="24"/>
          <w:lang w:val="uk-UA"/>
        </w:rPr>
        <w:t>ок.</w:t>
      </w:r>
      <w:r w:rsidR="00EB2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3A1">
        <w:rPr>
          <w:rFonts w:ascii="Times New Roman" w:hAnsi="Times New Roman" w:cs="Times New Roman"/>
          <w:sz w:val="24"/>
          <w:szCs w:val="24"/>
          <w:lang w:val="uk-UA"/>
        </w:rPr>
        <w:t>Висновок.</w:t>
      </w:r>
      <w:r w:rsidR="00EB2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3A1">
        <w:rPr>
          <w:rFonts w:ascii="Times New Roman" w:hAnsi="Times New Roman" w:cs="Times New Roman"/>
          <w:sz w:val="24"/>
          <w:szCs w:val="24"/>
          <w:lang w:val="uk-UA"/>
        </w:rPr>
        <w:t xml:space="preserve">У ходи виконання практичної роботи було отримано базові навички роботи з </w:t>
      </w:r>
      <w:r w:rsidR="00EB23A1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EB23A1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EB23A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B23A1">
        <w:rPr>
          <w:rFonts w:ascii="Times New Roman" w:hAnsi="Times New Roman" w:cs="Times New Roman"/>
          <w:sz w:val="24"/>
          <w:szCs w:val="24"/>
          <w:lang w:val="uk-UA"/>
        </w:rPr>
        <w:t xml:space="preserve">. Було створено аккаунт на </w:t>
      </w:r>
      <w:proofErr w:type="spellStart"/>
      <w:r w:rsidR="00EB23A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B23A1">
        <w:rPr>
          <w:rFonts w:ascii="Times New Roman" w:hAnsi="Times New Roman" w:cs="Times New Roman"/>
          <w:sz w:val="24"/>
          <w:szCs w:val="24"/>
          <w:lang w:val="uk-UA"/>
        </w:rPr>
        <w:t>, створено новий проект з файлами, надано доступ до іншого користувача. Перевірено історію змін.</w:t>
      </w:r>
      <w:r w:rsidR="00EB2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42BB8A" w14:textId="21605E35" w:rsidR="00313C53" w:rsidRDefault="00313C53">
      <w:r>
        <w:br w:type="page"/>
      </w:r>
    </w:p>
    <w:p w14:paraId="090AD260" w14:textId="7F356C69" w:rsidR="00313C53" w:rsidRDefault="00313C53">
      <w:r>
        <w:br w:type="page"/>
      </w:r>
    </w:p>
    <w:p w14:paraId="3F8CF98C" w14:textId="1E4E3E03" w:rsidR="00313C53" w:rsidRDefault="00313C53">
      <w:r>
        <w:br w:type="page"/>
      </w:r>
    </w:p>
    <w:p w14:paraId="3AADBDE0" w14:textId="77777777" w:rsidR="00E042EB" w:rsidRPr="00E042EB" w:rsidRDefault="00E042EB" w:rsidP="00E042EB"/>
    <w:sectPr w:rsidR="00E042EB" w:rsidRPr="00E042EB" w:rsidSect="00C047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985" w:left="1474" w:header="420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32C30" w14:textId="77777777" w:rsidR="002F59F4" w:rsidRDefault="002F59F4" w:rsidP="000E3FAF">
      <w:pPr>
        <w:spacing w:after="0" w:line="240" w:lineRule="auto"/>
      </w:pPr>
      <w:r>
        <w:separator/>
      </w:r>
    </w:p>
  </w:endnote>
  <w:endnote w:type="continuationSeparator" w:id="0">
    <w:p w14:paraId="7822C246" w14:textId="77777777" w:rsidR="002F59F4" w:rsidRDefault="002F59F4" w:rsidP="000E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149A3" w14:textId="77777777" w:rsidR="00920059" w:rsidRDefault="0092005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1FF92" w14:textId="77777777" w:rsidR="005A34CF" w:rsidRDefault="005A34CF">
    <w:pPr>
      <w:pStyle w:val="af"/>
      <w:jc w:val="right"/>
    </w:pPr>
  </w:p>
  <w:p w14:paraId="66D66EBC" w14:textId="77777777" w:rsidR="005A34CF" w:rsidRDefault="005A34C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5B36F" w14:textId="77777777" w:rsidR="00920059" w:rsidRDefault="009200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A8D8B" w14:textId="77777777" w:rsidR="002F59F4" w:rsidRDefault="002F59F4" w:rsidP="000E3FAF">
      <w:pPr>
        <w:spacing w:after="0" w:line="240" w:lineRule="auto"/>
      </w:pPr>
      <w:r>
        <w:separator/>
      </w:r>
    </w:p>
  </w:footnote>
  <w:footnote w:type="continuationSeparator" w:id="0">
    <w:p w14:paraId="462BF6EF" w14:textId="77777777" w:rsidR="002F59F4" w:rsidRDefault="002F59F4" w:rsidP="000E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F3063" w14:textId="77777777" w:rsidR="00920059" w:rsidRDefault="0092005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11B3" w14:textId="77777777" w:rsidR="005A34CF" w:rsidRPr="00FC74C4" w:rsidRDefault="005A34CF" w:rsidP="00FC74C4">
    <w:pPr>
      <w:pStyle w:val="ad"/>
      <w:tabs>
        <w:tab w:val="clear" w:pos="9355"/>
      </w:tabs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22C2331" wp14:editId="224EF8AD">
              <wp:simplePos x="0" y="0"/>
              <wp:positionH relativeFrom="page">
                <wp:posOffset>755015</wp:posOffset>
              </wp:positionH>
              <wp:positionV relativeFrom="page">
                <wp:posOffset>221615</wp:posOffset>
              </wp:positionV>
              <wp:extent cx="6588760" cy="10238740"/>
              <wp:effectExtent l="0" t="0" r="21590" b="10160"/>
              <wp:wrapNone/>
              <wp:docPr id="56" name="Группа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59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6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1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2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6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4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65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66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6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6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B55C16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96A0D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F7CC2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36333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1EF5E3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85FE1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3AC6A" w14:textId="77777777" w:rsidR="005A34CF" w:rsidRPr="005B58BC" w:rsidRDefault="001A09C0" w:rsidP="00CF7F3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begin"/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instrText>PAGE   \* MERGEFORMAT</w:instrTex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separate"/>
                            </w:r>
                            <w:r w:rsidR="000B1CFD"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t>2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fldChar w:fldCharType="end"/>
                            </w:r>
                          </w:p>
                          <w:p w14:paraId="587A5A23" w14:textId="77777777" w:rsidR="005A34CF" w:rsidRPr="00C84782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80C72" w14:textId="77777777" w:rsidR="005A34CF" w:rsidRPr="00C533E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2C2331" id="Группа 56" o:spid="_x0000_s1026" style="position:absolute;margin-left:59.45pt;margin-top:17.45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" o:allowincell="f">
              <v:rect id="Rectangle 5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5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6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<v:line id="Line 6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6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rect id="Rectangle 6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14:paraId="46B55C16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7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62D96A0D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57AF7CC2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21536333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0F1EF5E3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6D85FE1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A83AC6A" w14:textId="77777777" w:rsidR="005A34CF" w:rsidRPr="005B58BC" w:rsidRDefault="001A09C0" w:rsidP="00CF7F3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begin"/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instrText>PAGE   \* MERGEFORMAT</w:instrTex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separate"/>
                      </w:r>
                      <w:r w:rsidR="000B1CFD">
                        <w:rPr>
                          <w:rFonts w:ascii="Times New Roman" w:hAnsi="Times New Roman" w:cs="Times New Roman"/>
                          <w:noProof/>
                          <w:szCs w:val="24"/>
                        </w:rPr>
                        <w:t>2</w:t>
                      </w:r>
                      <w:r w:rsidRPr="005B58BC">
                        <w:rPr>
                          <w:rFonts w:ascii="Times New Roman" w:hAnsi="Times New Roman" w:cs="Times New Roman"/>
                          <w:szCs w:val="24"/>
                        </w:rPr>
                        <w:fldChar w:fldCharType="end"/>
                      </w:r>
                    </w:p>
                    <w:p w14:paraId="587A5A23" w14:textId="77777777" w:rsidR="005A34CF" w:rsidRPr="00C84782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</w:pPr>
                    </w:p>
                  </w:txbxContent>
                </v:textbox>
              </v:rect>
              <v:rect id="Rectangle 76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16D80C72" w14:textId="77777777" w:rsidR="005A34CF" w:rsidRPr="00C533E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FC74C4">
      <w:rPr>
        <w:rFonts w:ascii="Times New Roman" w:eastAsia="Times New Roman" w:hAnsi="Times New Roman" w:cs="Times New Roman"/>
        <w:sz w:val="18"/>
        <w:szCs w:val="20"/>
        <w:lang w:val="en-US" w:eastAsia="ru-RU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3D26" w14:textId="77777777" w:rsidR="005A34CF" w:rsidRPr="00FC74C4" w:rsidRDefault="005A34CF">
    <w:pPr>
      <w:pStyle w:val="ad"/>
      <w:rPr>
        <w:lang w:val="en-US"/>
      </w:rPr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AA6D1A6" wp14:editId="7CC5AE1C">
              <wp:simplePos x="0" y="0"/>
              <wp:positionH relativeFrom="page">
                <wp:posOffset>770890</wp:posOffset>
              </wp:positionH>
              <wp:positionV relativeFrom="page">
                <wp:posOffset>213995</wp:posOffset>
              </wp:positionV>
              <wp:extent cx="6588760" cy="10234295"/>
              <wp:effectExtent l="0" t="0" r="21590" b="1460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42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389C6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Зм</w:t>
                            </w:r>
                            <w:r w:rsidR="00A770E4"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і</w:t>
                            </w: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C1E57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B835E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F3D654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13CA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C67FC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501D81" w14:textId="77777777" w:rsidR="005A34CF" w:rsidRPr="005B58BC" w:rsidRDefault="00A770E4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A696D" w14:textId="77777777" w:rsidR="005A34CF" w:rsidRPr="00C533E0" w:rsidRDefault="00C533E0" w:rsidP="000E7184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C533E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НКП</w:t>
                            </w:r>
                            <w:r w:rsidR="0031461A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ФК</w:t>
                            </w:r>
                            <w:r w:rsidR="005B58B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2262E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121.21.01.06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6905" w14:textId="77777777"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B436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Розробила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D2A40" w14:textId="77777777" w:rsidR="005A34CF" w:rsidRPr="00787E50" w:rsidRDefault="002262EC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Компанієць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57CB0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96543" w14:textId="77777777" w:rsidR="005A34CF" w:rsidRPr="00C533E0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F92FD" w14:textId="77777777" w:rsidR="005A34CF" w:rsidRPr="005B58BC" w:rsidRDefault="00A770E4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BEBC65" w14:textId="77777777" w:rsidR="005A34CF" w:rsidRDefault="005A34CF" w:rsidP="00CF7F3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2A879F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Н.контр</w:t>
                              </w:r>
                              <w:proofErr w:type="spellEnd"/>
                              <w:r w:rsidR="00A164F1"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C8297" w14:textId="77777777" w:rsidR="005A34CF" w:rsidRPr="00C617D4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C9A0FD" w14:textId="77777777" w:rsidR="005A34CF" w:rsidRPr="005B58BC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5B58BC"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  <w:t>За</w:t>
                              </w:r>
                              <w:r w:rsidRPr="005B58B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D9306" w14:textId="77777777" w:rsidR="005A34CF" w:rsidRPr="00BC621A" w:rsidRDefault="005A34CF" w:rsidP="00CF7F3A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804F7" w14:textId="77777777" w:rsidR="000E7184" w:rsidRPr="000E7184" w:rsidRDefault="000E7184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18E36906" w14:textId="77777777" w:rsidR="005A34CF" w:rsidRPr="00B436EF" w:rsidRDefault="00920059" w:rsidP="00CF7F3A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Практична робота 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DDA49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2F764" w14:textId="77777777" w:rsidR="005A34CF" w:rsidRPr="005B58BC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</w:pPr>
                            <w:r w:rsidRPr="005B58BC"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567"/>
                          <a:ext cx="2326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858FDA" w14:textId="77777777" w:rsidR="005A34CF" w:rsidRPr="00A770E4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B37F8" w14:textId="77777777" w:rsidR="005A34CF" w:rsidRPr="00787E50" w:rsidRDefault="005A34CF" w:rsidP="00CF7F3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A6D1A6" id="Группа 1" o:spid="_x0000_s1046" style="position:absolute;margin-left:60.7pt;margin-top:16.85pt;width:518.8pt;height:805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5C389C6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Зм</w:t>
                      </w:r>
                      <w:r w:rsidR="00A770E4"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і</w:t>
                      </w: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55C1E57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2AB835E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4F3D654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0C13CA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53C67FC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501D81" w14:textId="77777777" w:rsidR="005A34CF" w:rsidRPr="005B58BC" w:rsidRDefault="00A770E4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2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B7A696D" w14:textId="77777777" w:rsidR="005A34CF" w:rsidRPr="00C533E0" w:rsidRDefault="00C533E0" w:rsidP="000E7184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C533E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НКП</w:t>
                      </w:r>
                      <w:r w:rsidR="0031461A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ФК</w:t>
                      </w:r>
                      <w:r w:rsidR="005B58B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  <w:r w:rsidR="002262E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121.21.01.06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52D6905" w14:textId="77777777"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B436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Розробила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D2A40" w14:textId="77777777" w:rsidR="005A34CF" w:rsidRPr="00787E50" w:rsidRDefault="002262EC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Компанієць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 xml:space="preserve"> С.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DF57CB0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2896543" w14:textId="77777777" w:rsidR="005A34CF" w:rsidRPr="00C533E0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10F92FD" w14:textId="77777777" w:rsidR="005A34CF" w:rsidRPr="005B58BC" w:rsidRDefault="00A770E4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 w:rsid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3BEBC65" w14:textId="77777777" w:rsidR="005A34CF" w:rsidRDefault="005A34CF" w:rsidP="00CF7F3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02A879F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Н.контр</w:t>
                        </w:r>
                        <w:proofErr w:type="spellEnd"/>
                        <w:r w:rsidR="00A164F1"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B8C8297" w14:textId="77777777" w:rsidR="005A34CF" w:rsidRPr="00C617D4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3C9A0FD" w14:textId="77777777" w:rsidR="005A34CF" w:rsidRPr="005B58BC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5B58BC"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  <w:t>За</w:t>
                        </w:r>
                        <w:r w:rsidRPr="005B58B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твердив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CD9306" w14:textId="77777777" w:rsidR="005A34CF" w:rsidRPr="00BC621A" w:rsidRDefault="005A34CF" w:rsidP="00CF7F3A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F804F7" w14:textId="77777777" w:rsidR="000E7184" w:rsidRPr="000E7184" w:rsidRDefault="000E7184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</w:p>
                    <w:p w14:paraId="18E36906" w14:textId="77777777" w:rsidR="005A34CF" w:rsidRPr="00B436EF" w:rsidRDefault="00920059" w:rsidP="00CF7F3A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Практична робота №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3D8DDA49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DA2F764" w14:textId="77777777" w:rsidR="005A34CF" w:rsidRPr="005B58BC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</w:pPr>
                      <w:r w:rsidRPr="005B58BC"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567;width:232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1858FDA" w14:textId="77777777" w:rsidR="005A34CF" w:rsidRPr="00A770E4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52B37F8" w14:textId="77777777" w:rsidR="005A34CF" w:rsidRPr="00787E50" w:rsidRDefault="005A34CF" w:rsidP="00CF7F3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4715"/>
    <w:multiLevelType w:val="hybridMultilevel"/>
    <w:tmpl w:val="05B433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F98"/>
    <w:multiLevelType w:val="hybridMultilevel"/>
    <w:tmpl w:val="1A86014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174865BA">
      <w:start w:val="1"/>
      <w:numFmt w:val="russianLower"/>
      <w:lvlText w:val="%2)"/>
      <w:lvlJc w:val="left"/>
      <w:pPr>
        <w:ind w:left="2317" w:hanging="61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EBC6A9B"/>
    <w:multiLevelType w:val="hybridMultilevel"/>
    <w:tmpl w:val="09BCD09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5D1D01"/>
    <w:multiLevelType w:val="hybridMultilevel"/>
    <w:tmpl w:val="D01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5E5F"/>
    <w:multiLevelType w:val="hybridMultilevel"/>
    <w:tmpl w:val="4126AF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473C363E">
      <w:start w:val="1"/>
      <w:numFmt w:val="decimal"/>
      <w:lvlText w:val="%2)"/>
      <w:lvlJc w:val="left"/>
      <w:pPr>
        <w:ind w:left="2971" w:hanging="615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5AD5064"/>
    <w:multiLevelType w:val="hybridMultilevel"/>
    <w:tmpl w:val="C91EFAA8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BCE74CF"/>
    <w:multiLevelType w:val="hybridMultilevel"/>
    <w:tmpl w:val="D2405984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0DD7358"/>
    <w:multiLevelType w:val="hybridMultilevel"/>
    <w:tmpl w:val="9550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62380"/>
    <w:multiLevelType w:val="hybridMultilevel"/>
    <w:tmpl w:val="87AA19F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BCB4BA7"/>
    <w:multiLevelType w:val="hybridMultilevel"/>
    <w:tmpl w:val="F0B05A0A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>
      <w:start w:val="1"/>
      <w:numFmt w:val="lowerRoman"/>
      <w:lvlText w:val="%3."/>
      <w:lvlJc w:val="right"/>
      <w:pPr>
        <w:ind w:left="3436" w:hanging="180"/>
      </w:pPr>
    </w:lvl>
    <w:lvl w:ilvl="3" w:tplc="0419000F">
      <w:start w:val="1"/>
      <w:numFmt w:val="decimal"/>
      <w:lvlText w:val="%4."/>
      <w:lvlJc w:val="left"/>
      <w:pPr>
        <w:ind w:left="4156" w:hanging="360"/>
      </w:pPr>
    </w:lvl>
    <w:lvl w:ilvl="4" w:tplc="04190019">
      <w:start w:val="1"/>
      <w:numFmt w:val="lowerLetter"/>
      <w:lvlText w:val="%5."/>
      <w:lvlJc w:val="left"/>
      <w:pPr>
        <w:ind w:left="4876" w:hanging="360"/>
      </w:pPr>
    </w:lvl>
    <w:lvl w:ilvl="5" w:tplc="0419001B">
      <w:start w:val="1"/>
      <w:numFmt w:val="lowerRoman"/>
      <w:lvlText w:val="%6."/>
      <w:lvlJc w:val="right"/>
      <w:pPr>
        <w:ind w:left="5596" w:hanging="180"/>
      </w:pPr>
    </w:lvl>
    <w:lvl w:ilvl="6" w:tplc="0419000F">
      <w:start w:val="1"/>
      <w:numFmt w:val="decimal"/>
      <w:lvlText w:val="%7."/>
      <w:lvlJc w:val="left"/>
      <w:pPr>
        <w:ind w:left="6316" w:hanging="360"/>
      </w:pPr>
    </w:lvl>
    <w:lvl w:ilvl="7" w:tplc="04190019">
      <w:start w:val="1"/>
      <w:numFmt w:val="lowerLetter"/>
      <w:lvlText w:val="%8."/>
      <w:lvlJc w:val="left"/>
      <w:pPr>
        <w:ind w:left="7036" w:hanging="360"/>
      </w:pPr>
    </w:lvl>
    <w:lvl w:ilvl="8" w:tplc="0419001B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D5D743A"/>
    <w:multiLevelType w:val="multilevel"/>
    <w:tmpl w:val="3AE85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EC00ABB"/>
    <w:multiLevelType w:val="hybridMultilevel"/>
    <w:tmpl w:val="A4A4BC06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95B6581"/>
    <w:multiLevelType w:val="hybridMultilevel"/>
    <w:tmpl w:val="B9D81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21F02"/>
    <w:multiLevelType w:val="hybridMultilevel"/>
    <w:tmpl w:val="692C39D8"/>
    <w:lvl w:ilvl="0" w:tplc="041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50A793F"/>
    <w:multiLevelType w:val="hybridMultilevel"/>
    <w:tmpl w:val="8A30C5EA"/>
    <w:lvl w:ilvl="0" w:tplc="E55A4514">
      <w:start w:val="1"/>
      <w:numFmt w:val="bullet"/>
      <w:lvlText w:val="-"/>
      <w:lvlJc w:val="left"/>
      <w:pPr>
        <w:ind w:left="199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7654905"/>
    <w:multiLevelType w:val="hybridMultilevel"/>
    <w:tmpl w:val="193ECB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C3144"/>
    <w:multiLevelType w:val="hybridMultilevel"/>
    <w:tmpl w:val="A300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A69B3"/>
    <w:multiLevelType w:val="hybridMultilevel"/>
    <w:tmpl w:val="A0DC8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1B6A"/>
    <w:multiLevelType w:val="multilevel"/>
    <w:tmpl w:val="BC60511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2204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4074728">
    <w:abstractNumId w:val="2"/>
  </w:num>
  <w:num w:numId="2" w16cid:durableId="2096317940">
    <w:abstractNumId w:val="16"/>
  </w:num>
  <w:num w:numId="3" w16cid:durableId="1772429472">
    <w:abstractNumId w:val="18"/>
  </w:num>
  <w:num w:numId="4" w16cid:durableId="18368000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0337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3383775">
    <w:abstractNumId w:val="6"/>
  </w:num>
  <w:num w:numId="7" w16cid:durableId="58359590">
    <w:abstractNumId w:val="5"/>
  </w:num>
  <w:num w:numId="8" w16cid:durableId="1230112801">
    <w:abstractNumId w:val="14"/>
  </w:num>
  <w:num w:numId="9" w16cid:durableId="1359546412">
    <w:abstractNumId w:val="10"/>
  </w:num>
  <w:num w:numId="10" w16cid:durableId="212796067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8351442">
    <w:abstractNumId w:val="1"/>
  </w:num>
  <w:num w:numId="12" w16cid:durableId="1431848813">
    <w:abstractNumId w:val="11"/>
  </w:num>
  <w:num w:numId="13" w16cid:durableId="2047676087">
    <w:abstractNumId w:val="15"/>
  </w:num>
  <w:num w:numId="14" w16cid:durableId="602230327">
    <w:abstractNumId w:val="3"/>
  </w:num>
  <w:num w:numId="15" w16cid:durableId="2010600830">
    <w:abstractNumId w:val="7"/>
  </w:num>
  <w:num w:numId="16" w16cid:durableId="230773389">
    <w:abstractNumId w:val="12"/>
  </w:num>
  <w:num w:numId="17" w16cid:durableId="279803245">
    <w:abstractNumId w:val="17"/>
  </w:num>
  <w:num w:numId="18" w16cid:durableId="2085449124">
    <w:abstractNumId w:val="13"/>
  </w:num>
  <w:num w:numId="19" w16cid:durableId="20736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31"/>
    <w:rsid w:val="00000A5E"/>
    <w:rsid w:val="00002DC4"/>
    <w:rsid w:val="00003EF2"/>
    <w:rsid w:val="00012B64"/>
    <w:rsid w:val="0002474E"/>
    <w:rsid w:val="00032814"/>
    <w:rsid w:val="00052AA7"/>
    <w:rsid w:val="000671BB"/>
    <w:rsid w:val="000A38A3"/>
    <w:rsid w:val="000B07E5"/>
    <w:rsid w:val="000B1CFD"/>
    <w:rsid w:val="000C5DAF"/>
    <w:rsid w:val="000D00E8"/>
    <w:rsid w:val="000E3FAF"/>
    <w:rsid w:val="000E7184"/>
    <w:rsid w:val="000F2AEB"/>
    <w:rsid w:val="00111F71"/>
    <w:rsid w:val="00117877"/>
    <w:rsid w:val="001202CF"/>
    <w:rsid w:val="00141A54"/>
    <w:rsid w:val="00143950"/>
    <w:rsid w:val="00147FA7"/>
    <w:rsid w:val="00150BC8"/>
    <w:rsid w:val="00160164"/>
    <w:rsid w:val="001725D2"/>
    <w:rsid w:val="0017629A"/>
    <w:rsid w:val="00186990"/>
    <w:rsid w:val="001A09C0"/>
    <w:rsid w:val="001A11D6"/>
    <w:rsid w:val="001A1FBC"/>
    <w:rsid w:val="001C0A70"/>
    <w:rsid w:val="001C0F18"/>
    <w:rsid w:val="001D6DD3"/>
    <w:rsid w:val="001E4A54"/>
    <w:rsid w:val="001E57DD"/>
    <w:rsid w:val="00215AF9"/>
    <w:rsid w:val="002160AE"/>
    <w:rsid w:val="00216837"/>
    <w:rsid w:val="0022247A"/>
    <w:rsid w:val="002262EC"/>
    <w:rsid w:val="002262F4"/>
    <w:rsid w:val="00230D77"/>
    <w:rsid w:val="00240626"/>
    <w:rsid w:val="00241D20"/>
    <w:rsid w:val="0026048D"/>
    <w:rsid w:val="00270F9E"/>
    <w:rsid w:val="002773CA"/>
    <w:rsid w:val="00286943"/>
    <w:rsid w:val="002D5845"/>
    <w:rsid w:val="002E2058"/>
    <w:rsid w:val="002F0D3A"/>
    <w:rsid w:val="002F59F4"/>
    <w:rsid w:val="00311588"/>
    <w:rsid w:val="00313C53"/>
    <w:rsid w:val="003141D8"/>
    <w:rsid w:val="0031461A"/>
    <w:rsid w:val="0032482C"/>
    <w:rsid w:val="00330D49"/>
    <w:rsid w:val="00335B46"/>
    <w:rsid w:val="003854DC"/>
    <w:rsid w:val="003962AD"/>
    <w:rsid w:val="0039786C"/>
    <w:rsid w:val="003D35A4"/>
    <w:rsid w:val="003F4F2E"/>
    <w:rsid w:val="00400863"/>
    <w:rsid w:val="00404DE2"/>
    <w:rsid w:val="004071E0"/>
    <w:rsid w:val="004167C5"/>
    <w:rsid w:val="00432CF1"/>
    <w:rsid w:val="004425CF"/>
    <w:rsid w:val="004602FB"/>
    <w:rsid w:val="004617FB"/>
    <w:rsid w:val="00473F37"/>
    <w:rsid w:val="0049718D"/>
    <w:rsid w:val="004A7DA3"/>
    <w:rsid w:val="004B35FD"/>
    <w:rsid w:val="004B5D89"/>
    <w:rsid w:val="004C70A9"/>
    <w:rsid w:val="004E012D"/>
    <w:rsid w:val="004E6914"/>
    <w:rsid w:val="00545242"/>
    <w:rsid w:val="005572EE"/>
    <w:rsid w:val="0056001D"/>
    <w:rsid w:val="00577B48"/>
    <w:rsid w:val="00590897"/>
    <w:rsid w:val="0059430D"/>
    <w:rsid w:val="005962CB"/>
    <w:rsid w:val="005A34CF"/>
    <w:rsid w:val="005B2D07"/>
    <w:rsid w:val="005B58BC"/>
    <w:rsid w:val="005E6B87"/>
    <w:rsid w:val="005E72D9"/>
    <w:rsid w:val="005F74B7"/>
    <w:rsid w:val="006005E7"/>
    <w:rsid w:val="00600F44"/>
    <w:rsid w:val="00623896"/>
    <w:rsid w:val="00652BBB"/>
    <w:rsid w:val="00652FFD"/>
    <w:rsid w:val="00657521"/>
    <w:rsid w:val="00661E01"/>
    <w:rsid w:val="00665FDD"/>
    <w:rsid w:val="006A1DD0"/>
    <w:rsid w:val="006C0649"/>
    <w:rsid w:val="006F22FF"/>
    <w:rsid w:val="007107D4"/>
    <w:rsid w:val="00712256"/>
    <w:rsid w:val="00727F1E"/>
    <w:rsid w:val="00746C47"/>
    <w:rsid w:val="0075116B"/>
    <w:rsid w:val="00755974"/>
    <w:rsid w:val="00765D6E"/>
    <w:rsid w:val="00787E50"/>
    <w:rsid w:val="00793231"/>
    <w:rsid w:val="007B0620"/>
    <w:rsid w:val="007B7B67"/>
    <w:rsid w:val="007C2056"/>
    <w:rsid w:val="007C6639"/>
    <w:rsid w:val="007D3C62"/>
    <w:rsid w:val="007E001F"/>
    <w:rsid w:val="007E6FC4"/>
    <w:rsid w:val="00803358"/>
    <w:rsid w:val="00822D37"/>
    <w:rsid w:val="00847332"/>
    <w:rsid w:val="008533DD"/>
    <w:rsid w:val="008C4363"/>
    <w:rsid w:val="008E1891"/>
    <w:rsid w:val="008F1C0D"/>
    <w:rsid w:val="00907211"/>
    <w:rsid w:val="00920059"/>
    <w:rsid w:val="00933F13"/>
    <w:rsid w:val="009535B4"/>
    <w:rsid w:val="00956BFE"/>
    <w:rsid w:val="0096199E"/>
    <w:rsid w:val="00992080"/>
    <w:rsid w:val="009948F9"/>
    <w:rsid w:val="009B09B0"/>
    <w:rsid w:val="009B0B23"/>
    <w:rsid w:val="009C288A"/>
    <w:rsid w:val="009C546E"/>
    <w:rsid w:val="009E74F5"/>
    <w:rsid w:val="009F3A5A"/>
    <w:rsid w:val="009F58D0"/>
    <w:rsid w:val="00A00AEF"/>
    <w:rsid w:val="00A06B79"/>
    <w:rsid w:val="00A10604"/>
    <w:rsid w:val="00A13604"/>
    <w:rsid w:val="00A14EC1"/>
    <w:rsid w:val="00A164F1"/>
    <w:rsid w:val="00A770E4"/>
    <w:rsid w:val="00AB4CD7"/>
    <w:rsid w:val="00AE7E81"/>
    <w:rsid w:val="00AF3A43"/>
    <w:rsid w:val="00B339D4"/>
    <w:rsid w:val="00B436EF"/>
    <w:rsid w:val="00B77E12"/>
    <w:rsid w:val="00B8113F"/>
    <w:rsid w:val="00B90740"/>
    <w:rsid w:val="00BA26B4"/>
    <w:rsid w:val="00BB6685"/>
    <w:rsid w:val="00BB7CD9"/>
    <w:rsid w:val="00BC3275"/>
    <w:rsid w:val="00BC46D8"/>
    <w:rsid w:val="00BD1769"/>
    <w:rsid w:val="00BE0320"/>
    <w:rsid w:val="00BE6771"/>
    <w:rsid w:val="00C04729"/>
    <w:rsid w:val="00C13A6E"/>
    <w:rsid w:val="00C300BD"/>
    <w:rsid w:val="00C353EB"/>
    <w:rsid w:val="00C43418"/>
    <w:rsid w:val="00C5223F"/>
    <w:rsid w:val="00C533E0"/>
    <w:rsid w:val="00C617D4"/>
    <w:rsid w:val="00C70761"/>
    <w:rsid w:val="00C81691"/>
    <w:rsid w:val="00C94A84"/>
    <w:rsid w:val="00CA4035"/>
    <w:rsid w:val="00CC6CB2"/>
    <w:rsid w:val="00CC75CD"/>
    <w:rsid w:val="00CD692F"/>
    <w:rsid w:val="00CE1079"/>
    <w:rsid w:val="00CE7E6D"/>
    <w:rsid w:val="00CF7F3A"/>
    <w:rsid w:val="00D00E97"/>
    <w:rsid w:val="00D018CB"/>
    <w:rsid w:val="00D34820"/>
    <w:rsid w:val="00D43E72"/>
    <w:rsid w:val="00D454DD"/>
    <w:rsid w:val="00D502C5"/>
    <w:rsid w:val="00D51E5B"/>
    <w:rsid w:val="00D74E83"/>
    <w:rsid w:val="00D80873"/>
    <w:rsid w:val="00D92CE8"/>
    <w:rsid w:val="00DD5DFB"/>
    <w:rsid w:val="00DF1021"/>
    <w:rsid w:val="00DF3ED5"/>
    <w:rsid w:val="00E00A94"/>
    <w:rsid w:val="00E042EB"/>
    <w:rsid w:val="00E0634D"/>
    <w:rsid w:val="00E304F7"/>
    <w:rsid w:val="00E73DD5"/>
    <w:rsid w:val="00E81153"/>
    <w:rsid w:val="00EB23A1"/>
    <w:rsid w:val="00EB674F"/>
    <w:rsid w:val="00EC0FE2"/>
    <w:rsid w:val="00EC7DBB"/>
    <w:rsid w:val="00ED1E5E"/>
    <w:rsid w:val="00ED3BED"/>
    <w:rsid w:val="00ED48AC"/>
    <w:rsid w:val="00EF1441"/>
    <w:rsid w:val="00F00812"/>
    <w:rsid w:val="00F11EA0"/>
    <w:rsid w:val="00F57A51"/>
    <w:rsid w:val="00F85F77"/>
    <w:rsid w:val="00F91F45"/>
    <w:rsid w:val="00FB5B4A"/>
    <w:rsid w:val="00FC74C4"/>
    <w:rsid w:val="00FE6218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CC8ED"/>
  <w15:docId w15:val="{C70302CF-C541-4918-BCFF-6142A690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ина"/>
    <w:basedOn w:val="a"/>
    <w:qFormat/>
    <w:rsid w:val="00847332"/>
    <w:rPr>
      <w:rFonts w:ascii="Times New Roman" w:hAnsi="Times New Roman"/>
      <w:sz w:val="24"/>
    </w:rPr>
  </w:style>
  <w:style w:type="paragraph" w:customStyle="1" w:styleId="a4">
    <w:name w:val="Чертежный"/>
    <w:rsid w:val="003D35A4"/>
    <w:pPr>
      <w:spacing w:after="80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8533DD"/>
    <w:pPr>
      <w:ind w:left="720"/>
      <w:contextualSpacing/>
    </w:pPr>
  </w:style>
  <w:style w:type="paragraph" w:styleId="a6">
    <w:name w:val="No Spacing"/>
    <w:uiPriority w:val="1"/>
    <w:qFormat/>
    <w:rsid w:val="008533D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C288A"/>
    <w:rPr>
      <w:rFonts w:ascii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C288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99"/>
    <w:rsid w:val="00D43E72"/>
    <w:rPr>
      <w:rFonts w:eastAsiaTheme="minorEastAsia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99"/>
    <w:rsid w:val="00BB6685"/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102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5116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116B"/>
  </w:style>
  <w:style w:type="paragraph" w:styleId="ad">
    <w:name w:val="header"/>
    <w:basedOn w:val="a"/>
    <w:link w:val="ae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0E3FAF"/>
  </w:style>
  <w:style w:type="paragraph" w:styleId="af">
    <w:name w:val="footer"/>
    <w:basedOn w:val="a"/>
    <w:link w:val="af0"/>
    <w:uiPriority w:val="99"/>
    <w:unhideWhenUsed/>
    <w:rsid w:val="000E3F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0E3FAF"/>
  </w:style>
  <w:style w:type="paragraph" w:styleId="af1">
    <w:name w:val="caption"/>
    <w:basedOn w:val="a"/>
    <w:next w:val="a"/>
    <w:uiPriority w:val="35"/>
    <w:unhideWhenUsed/>
    <w:qFormat/>
    <w:rsid w:val="00C707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yana\OneDrive\&#1044;&#1086;&#1082;&#1091;&#1084;&#1077;&#1085;&#1090;&#1099;\&#1053;&#1072;&#1089;&#1090;&#1088;&#1086;&#1102;&#1074;&#1072;&#1085;&#1110;%20&#1096;&#1072;&#1073;&#1083;&#1086;&#1085;&#1080;%20Office\&#1064;&#1072;&#1073;&#1083;&#1086;&#1085;%20&#1051;&#1080;&#1089;&#1090;-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6057-1894-43FD-98D9-D85509F0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Лист-рамка.dotx</Template>
  <TotalTime>120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Tatyana</dc:creator>
  <cp:lastModifiedBy>sope pinni</cp:lastModifiedBy>
  <cp:revision>4</cp:revision>
  <cp:lastPrinted>2018-10-29T08:54:00Z</cp:lastPrinted>
  <dcterms:created xsi:type="dcterms:W3CDTF">2024-11-15T09:42:00Z</dcterms:created>
  <dcterms:modified xsi:type="dcterms:W3CDTF">2024-11-15T15:37:00Z</dcterms:modified>
</cp:coreProperties>
</file>